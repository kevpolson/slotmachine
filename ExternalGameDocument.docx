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="Symbol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3E1D56" w:rsidRDefault="00E07033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7E6F2F">
                      <w:rPr>
                        <w:rFonts w:hAnsi="Symbol" w:hint="eastAsia"/>
                        <w:b/>
                      </w:rPr>
                      <w:t>N</w:t>
                    </w:r>
                    <w:r w:rsidRPr="007E6F2F">
                      <w:rPr>
                        <w:rFonts w:hAnsi="Symbol"/>
                        <w:b/>
                      </w:rPr>
                      <w:t>ostalgic</w:t>
                    </w:r>
                    <w:r w:rsidRPr="007E6F2F">
                      <w:rPr>
                        <w:rFonts w:hAnsi="Symbol"/>
                        <w:b/>
                      </w:rPr>
                      <w:t xml:space="preserve">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F401B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Survival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561B" w:rsidP="00E0703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E07033" w:rsidRPr="00E07033"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44"/>
                      </w:rPr>
                      <w:t>Development Guide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624C4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Version </w:t>
                </w:r>
                <w:r w:rsidR="005B41D2">
                  <w:rPr>
                    <w:sz w:val="24"/>
                    <w:szCs w:val="24"/>
                  </w:rPr>
                  <w:t>0</w:t>
                </w:r>
                <w:r w:rsidR="00E06098">
                  <w:rPr>
                    <w:sz w:val="24"/>
                    <w:szCs w:val="24"/>
                  </w:rPr>
                  <w:t>.81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300BD8">
                  <w:t>2014</w:t>
                </w:r>
                <w:r>
                  <w:t xml:space="preserve"> by </w:t>
                </w:r>
                <w:r w:rsidR="00E07033" w:rsidRPr="00E07033">
                  <w:rPr>
                    <w:rFonts w:hAnsi="Symbol" w:hint="eastAsia"/>
                  </w:rPr>
                  <w:t>N</w:t>
                </w:r>
                <w:r w:rsidR="00E07033" w:rsidRPr="00E07033">
                  <w:rPr>
                    <w:rFonts w:hAnsi="Symbol"/>
                  </w:rPr>
                  <w:t>ostalgic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00BD8" w:rsidP="005B41D2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Kevin Polson - </w:t>
                    </w:r>
                    <w:r w:rsidR="005B41D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300661837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561B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9.35pt;margin-top:-465.7pt;width:189.05pt;height:109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<v:textbox style="mso-next-textbox:#Text Box 4">
                  <w:txbxContent>
                    <w:p w:rsidR="003E1D56" w:rsidRPr="003E1D56" w:rsidRDefault="00AC421F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6" type="#_x0000_t75" style="width:170.4pt;height:116.55pt">
                            <v:imagedata r:id="rId12" o:title="ng-logo"/>
                          </v:shape>
                        </w:pict>
                      </w:r>
                      <w:r w:rsidR="003E1D56" w:rsidRPr="003E1D56">
                        <w:rPr>
                          <w:b/>
                          <w:sz w:val="28"/>
                          <w:szCs w:val="28"/>
                        </w:rPr>
                        <w:t>Insert a Company Logo here</w:t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00BD8" w:rsidP="00300BD8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4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388"/>
      </w:tblGrid>
      <w:tr w:rsidR="004E29BF" w:rsidTr="004E29BF">
        <w:tc>
          <w:tcPr>
            <w:tcW w:w="8188" w:type="dxa"/>
          </w:tcPr>
          <w:p w:rsidR="004E29BF" w:rsidRPr="004E29BF" w:rsidRDefault="004E29BF">
            <w:pPr>
              <w:rPr>
                <w:b/>
              </w:rPr>
            </w:pPr>
            <w:r w:rsidRPr="004E29BF">
              <w:rPr>
                <w:b/>
              </w:rPr>
              <w:t>Version History</w:t>
            </w:r>
            <w:r w:rsidR="00E07033">
              <w:rPr>
                <w:b/>
              </w:rPr>
              <w:t>...............................................................................................................</w:t>
            </w:r>
          </w:p>
        </w:tc>
        <w:tc>
          <w:tcPr>
            <w:tcW w:w="1388" w:type="dxa"/>
          </w:tcPr>
          <w:p w:rsidR="004E29BF" w:rsidRPr="004E29BF" w:rsidRDefault="004E29BF">
            <w:pPr>
              <w:rPr>
                <w:b/>
              </w:rPr>
            </w:pPr>
            <w:r w:rsidRPr="004E29BF">
              <w:rPr>
                <w:b/>
              </w:rPr>
              <w:t>3</w:t>
            </w:r>
          </w:p>
        </w:tc>
      </w:tr>
      <w:tr w:rsidR="004E29BF" w:rsidTr="004E29BF">
        <w:tc>
          <w:tcPr>
            <w:tcW w:w="8188" w:type="dxa"/>
          </w:tcPr>
          <w:p w:rsidR="004E29BF" w:rsidRPr="004E29BF" w:rsidRDefault="004E29BF">
            <w:pPr>
              <w:rPr>
                <w:b/>
              </w:rPr>
            </w:pPr>
            <w:r w:rsidRPr="004E29BF">
              <w:rPr>
                <w:b/>
              </w:rPr>
              <w:t>Game Description</w:t>
            </w:r>
            <w:r w:rsidR="00E07033">
              <w:rPr>
                <w:b/>
              </w:rPr>
              <w:t>...........................................................................................................</w:t>
            </w:r>
          </w:p>
        </w:tc>
        <w:tc>
          <w:tcPr>
            <w:tcW w:w="1388" w:type="dxa"/>
          </w:tcPr>
          <w:p w:rsidR="004E29BF" w:rsidRPr="004E29BF" w:rsidRDefault="004E29BF">
            <w:pPr>
              <w:rPr>
                <w:b/>
              </w:rPr>
            </w:pPr>
            <w:r w:rsidRPr="004E29BF">
              <w:rPr>
                <w:b/>
              </w:rPr>
              <w:t>4</w:t>
            </w:r>
          </w:p>
        </w:tc>
      </w:tr>
    </w:tbl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E06098" w:rsidRPr="004E29BF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0.1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24, 2014</w:t>
      </w:r>
    </w:p>
    <w:p w:rsidR="00874E9E" w:rsidRPr="00E06098" w:rsidRDefault="00874E9E" w:rsidP="00E0609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13" w:tooltip="create a basic shell of a decision based game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C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reate a basic shell of a decision based game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E06098" w:rsidRDefault="00E06098" w:rsidP="00E06098">
      <w:pPr>
        <w:spacing w:after="0" w:line="240" w:lineRule="auto"/>
        <w:ind w:left="720"/>
        <w:rPr>
          <w:rFonts w:eastAsia="Times New Roman" w:cs="Times New Roman"/>
          <w:sz w:val="20"/>
          <w:szCs w:val="20"/>
          <w:lang w:val="en-US" w:eastAsia="en-US"/>
        </w:rPr>
      </w:pPr>
    </w:p>
    <w:p w:rsidR="00E06098" w:rsidRPr="00874E9E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0.2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24, 2014</w:t>
      </w:r>
    </w:p>
    <w:p w:rsidR="00874E9E" w:rsidRPr="00E06098" w:rsidRDefault="00874E9E" w:rsidP="00E0609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14" w:tooltip="add 3rd decision layer and 8 outcomes to shell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A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dd 3rd decision layer and 8 outcomes to shell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E06098" w:rsidRDefault="00E06098" w:rsidP="00E06098">
      <w:pPr>
        <w:spacing w:after="0" w:line="240" w:lineRule="auto"/>
        <w:ind w:left="720"/>
        <w:rPr>
          <w:rFonts w:eastAsia="Times New Roman" w:cs="Times New Roman"/>
          <w:sz w:val="20"/>
          <w:szCs w:val="20"/>
          <w:lang w:val="en-US" w:eastAsia="en-US"/>
        </w:rPr>
      </w:pPr>
    </w:p>
    <w:p w:rsidR="00E06098" w:rsidRPr="00874E9E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0.3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25, 2014</w:t>
      </w:r>
    </w:p>
    <w:p w:rsidR="00874E9E" w:rsidRPr="00E06098" w:rsidRDefault="00874E9E" w:rsidP="00E0609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15" w:tooltip="add backtracking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A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dd backtracking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E06098" w:rsidRDefault="00E06098" w:rsidP="00E06098">
      <w:pPr>
        <w:spacing w:after="0" w:line="240" w:lineRule="auto"/>
        <w:ind w:left="720"/>
        <w:rPr>
          <w:rFonts w:eastAsia="Times New Roman" w:cs="Times New Roman"/>
          <w:sz w:val="20"/>
          <w:szCs w:val="20"/>
          <w:lang w:val="en-US" w:eastAsia="en-US"/>
        </w:rPr>
      </w:pPr>
    </w:p>
    <w:p w:rsidR="00E06098" w:rsidRPr="00874E9E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0.4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25, 2014</w:t>
      </w:r>
    </w:p>
    <w:p w:rsidR="00874E9E" w:rsidRPr="00E06098" w:rsidRDefault="00874E9E" w:rsidP="00E0609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16" w:tooltip="add cave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A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dd cave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E06098" w:rsidRDefault="00E06098" w:rsidP="00E06098">
      <w:pPr>
        <w:spacing w:after="0" w:line="240" w:lineRule="auto"/>
        <w:ind w:left="720"/>
        <w:rPr>
          <w:rFonts w:eastAsia="Times New Roman" w:cs="Times New Roman"/>
          <w:sz w:val="20"/>
          <w:szCs w:val="20"/>
          <w:lang w:val="en-US" w:eastAsia="en-US"/>
        </w:rPr>
      </w:pPr>
    </w:p>
    <w:p w:rsidR="00E06098" w:rsidRPr="00874E9E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0.5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25, 2014</w:t>
      </w:r>
    </w:p>
    <w:p w:rsidR="00874E9E" w:rsidRPr="00E06098" w:rsidRDefault="00874E9E" w:rsidP="00E0609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17" w:tooltip="add the ability to sleep in the cave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A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dd the ability to sleep in the cave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E06098" w:rsidRDefault="00E06098" w:rsidP="00E06098">
      <w:pPr>
        <w:spacing w:after="0" w:line="240" w:lineRule="auto"/>
        <w:ind w:left="720"/>
        <w:rPr>
          <w:rFonts w:eastAsia="Times New Roman" w:cs="Times New Roman"/>
          <w:sz w:val="20"/>
          <w:szCs w:val="20"/>
          <w:lang w:val="en-US" w:eastAsia="en-US"/>
        </w:rPr>
      </w:pPr>
    </w:p>
    <w:p w:rsidR="00E06098" w:rsidRPr="00874E9E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0.6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25, 2014</w:t>
      </w:r>
    </w:p>
    <w:p w:rsidR="00874E9E" w:rsidRPr="00E06098" w:rsidRDefault="00874E9E" w:rsidP="00E0609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18" w:tooltip="sleeping causes victory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S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leeping causes victory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E06098" w:rsidRDefault="00E06098" w:rsidP="00E06098">
      <w:pPr>
        <w:spacing w:after="0" w:line="240" w:lineRule="auto"/>
        <w:ind w:left="720"/>
        <w:rPr>
          <w:rFonts w:eastAsia="Times New Roman" w:cs="Times New Roman"/>
          <w:sz w:val="20"/>
          <w:szCs w:val="20"/>
          <w:lang w:val="en-US" w:eastAsia="en-US"/>
        </w:rPr>
      </w:pPr>
    </w:p>
    <w:p w:rsidR="00E06098" w:rsidRPr="00874E9E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0.7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25, 2014</w:t>
      </w:r>
    </w:p>
    <w:p w:rsidR="00874E9E" w:rsidRPr="00E06098" w:rsidRDefault="00874E9E" w:rsidP="00E0609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19" w:tooltip="add dialog to all of the slides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A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dd dialog to all of the slides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E06098" w:rsidRDefault="00E06098" w:rsidP="00E06098">
      <w:pPr>
        <w:spacing w:after="0" w:line="240" w:lineRule="auto"/>
        <w:ind w:left="720"/>
        <w:rPr>
          <w:rFonts w:eastAsia="Times New Roman" w:cs="Times New Roman"/>
          <w:sz w:val="20"/>
          <w:szCs w:val="20"/>
          <w:lang w:val="en-US" w:eastAsia="en-US"/>
        </w:rPr>
      </w:pPr>
    </w:p>
    <w:p w:rsidR="00E06098" w:rsidRPr="00874E9E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0.8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26, 2014</w:t>
      </w:r>
    </w:p>
    <w:p w:rsidR="00874E9E" w:rsidRPr="00E06098" w:rsidRDefault="00874E9E" w:rsidP="00E0609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20" w:tooltip="update documentation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U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pdate documentation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E06098" w:rsidRDefault="00E06098" w:rsidP="00E06098">
      <w:pPr>
        <w:spacing w:after="0" w:line="240" w:lineRule="auto"/>
        <w:ind w:left="720"/>
        <w:rPr>
          <w:rFonts w:eastAsia="Times New Roman" w:cs="Times New Roman"/>
          <w:sz w:val="20"/>
          <w:szCs w:val="20"/>
          <w:lang w:val="en-US" w:eastAsia="en-US"/>
        </w:rPr>
      </w:pPr>
    </w:p>
    <w:p w:rsidR="00E06098" w:rsidRPr="00874E9E" w:rsidRDefault="00E06098" w:rsidP="00E06098">
      <w:pPr>
        <w:spacing w:after="0" w:line="240" w:lineRule="auto"/>
        <w:ind w:left="720"/>
        <w:rPr>
          <w:rFonts w:eastAsia="Times New Roman" w:cs="Times New Roman"/>
          <w:b/>
          <w:sz w:val="20"/>
          <w:szCs w:val="20"/>
          <w:lang w:val="en-US" w:eastAsia="en-US"/>
        </w:rPr>
      </w:pP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>Version 0.81</w:t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4E29BF">
        <w:rPr>
          <w:rFonts w:eastAsia="Times New Roman" w:cs="Times New Roman"/>
          <w:b/>
          <w:sz w:val="20"/>
          <w:szCs w:val="20"/>
          <w:lang w:val="en-US" w:eastAsia="en-US"/>
        </w:rPr>
        <w:tab/>
        <w:t>September 26, 2014</w:t>
      </w:r>
    </w:p>
    <w:p w:rsidR="00874E9E" w:rsidRPr="00E06098" w:rsidRDefault="00874E9E" w:rsidP="00E0609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0"/>
          <w:szCs w:val="20"/>
          <w:lang w:val="en-US" w:eastAsia="en-US"/>
        </w:rPr>
      </w:pPr>
      <w:hyperlink r:id="rId21" w:tooltip="fix typo in documentation" w:history="1">
        <w:r w:rsidR="00E06098" w:rsidRPr="00E06098">
          <w:rPr>
            <w:rFonts w:eastAsia="Times New Roman" w:cs="Times New Roman"/>
            <w:sz w:val="20"/>
            <w:szCs w:val="20"/>
            <w:lang w:val="en-US" w:eastAsia="en-US"/>
          </w:rPr>
          <w:t>F</w:t>
        </w:r>
        <w:r w:rsidRPr="00E06098">
          <w:rPr>
            <w:rFonts w:eastAsia="Times New Roman" w:cs="Times New Roman"/>
            <w:sz w:val="20"/>
            <w:szCs w:val="20"/>
            <w:lang w:val="en-US" w:eastAsia="en-US"/>
          </w:rPr>
          <w:t>ix typo in documentation</w:t>
        </w:r>
      </w:hyperlink>
      <w:r w:rsidRPr="00E06098">
        <w:rPr>
          <w:rFonts w:eastAsia="Times New Roman" w:cs="Times New Roman"/>
          <w:sz w:val="20"/>
          <w:szCs w:val="20"/>
          <w:lang w:val="en-US" w:eastAsia="en-US"/>
        </w:rPr>
        <w:t xml:space="preserve"> </w:t>
      </w:r>
    </w:p>
    <w:p w:rsidR="004E29BF" w:rsidRDefault="004E29BF" w:rsidP="004E29BF">
      <w:pPr>
        <w:spacing w:after="0" w:line="240" w:lineRule="auto"/>
        <w:rPr>
          <w:sz w:val="24"/>
          <w:szCs w:val="24"/>
        </w:rPr>
      </w:pPr>
    </w:p>
    <w:p w:rsidR="004E29BF" w:rsidRPr="004E29BF" w:rsidRDefault="004E29BF" w:rsidP="004E29BF">
      <w:pPr>
        <w:spacing w:after="0" w:line="240" w:lineRule="auto"/>
        <w:rPr>
          <w:b/>
          <w:sz w:val="20"/>
          <w:szCs w:val="20"/>
        </w:rPr>
      </w:pPr>
      <w:r w:rsidRPr="004E29BF">
        <w:rPr>
          <w:b/>
          <w:sz w:val="20"/>
          <w:szCs w:val="20"/>
        </w:rPr>
        <w:t>Source:</w:t>
      </w:r>
    </w:p>
    <w:p w:rsidR="009A4D42" w:rsidRPr="004E29BF" w:rsidRDefault="004E29BF" w:rsidP="004E29BF">
      <w:pPr>
        <w:spacing w:after="0"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http</w:t>
      </w:r>
      <w:r w:rsidRPr="004E29BF">
        <w:rPr>
          <w:sz w:val="20"/>
          <w:szCs w:val="20"/>
        </w:rPr>
        <w:t>://github.com/kevpolson/Survival-Assignment1/commits/master</w:t>
      </w:r>
      <w:r w:rsidR="009A4D42" w:rsidRPr="004E29BF">
        <w:rPr>
          <w:sz w:val="20"/>
          <w:szCs w:val="20"/>
        </w:rPr>
        <w:br w:type="page"/>
      </w:r>
    </w:p>
    <w:p w:rsidR="004E29BF" w:rsidRDefault="004E29BF">
      <w:pPr>
        <w:rPr>
          <w:sz w:val="24"/>
          <w:szCs w:val="24"/>
        </w:rPr>
      </w:pPr>
    </w:p>
    <w:p w:rsidR="008C6B2D" w:rsidRDefault="008C6B2D" w:rsidP="00874E9E">
      <w:pPr>
        <w:jc w:val="center"/>
        <w:rPr>
          <w:sz w:val="24"/>
          <w:szCs w:val="24"/>
        </w:rPr>
      </w:pPr>
    </w:p>
    <w:p w:rsidR="00BF4089" w:rsidRPr="00874E9E" w:rsidRDefault="00874E9E" w:rsidP="00874E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4E9E"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 xml:space="preserve"> </w:t>
      </w:r>
      <w:r w:rsidRPr="00874E9E">
        <w:rPr>
          <w:b/>
          <w:sz w:val="24"/>
          <w:szCs w:val="24"/>
        </w:rPr>
        <w:t>Description</w:t>
      </w:r>
      <w:r w:rsidR="00BF4089" w:rsidRPr="00874E9E">
        <w:rPr>
          <w:b/>
          <w:sz w:val="24"/>
          <w:szCs w:val="24"/>
        </w:rPr>
        <w:t xml:space="preserve"> </w:t>
      </w:r>
    </w:p>
    <w:p w:rsidR="009A4D42" w:rsidRDefault="00AC421F" w:rsidP="00BF408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player awakes lost in a forest and has no idea how he go there.  He must explore his surrounding to make it home but must avoid fatal consequences along the way.  Below is a map of all the possible decisions and outcomes the player can make.</w:t>
      </w:r>
    </w:p>
    <w:p w:rsidR="00AC421F" w:rsidRDefault="00AC421F" w:rsidP="00BF4089">
      <w:pPr>
        <w:pStyle w:val="ListParagraph"/>
        <w:rPr>
          <w:sz w:val="20"/>
          <w:szCs w:val="20"/>
        </w:rPr>
      </w:pPr>
    </w:p>
    <w:p w:rsidR="00AC421F" w:rsidRPr="00AC421F" w:rsidRDefault="007E6F2F" w:rsidP="00BF408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pict>
          <v:shape id="_x0000_i1025" type="#_x0000_t75" style="width:467.2pt;height:233.6pt">
            <v:imagedata r:id="rId22" o:title="Survival"/>
          </v:shape>
        </w:pic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A28" w:rsidRDefault="00B15A28" w:rsidP="00C152DC">
      <w:pPr>
        <w:spacing w:after="0" w:line="240" w:lineRule="auto"/>
      </w:pPr>
      <w:r>
        <w:separator/>
      </w:r>
    </w:p>
  </w:endnote>
  <w:endnote w:type="continuationSeparator" w:id="0">
    <w:p w:rsidR="00B15A28" w:rsidRDefault="00B15A28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300B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 xml:space="preserve">Version Number </w:t>
    </w:r>
    <w:r w:rsidR="00E06098">
      <w:rPr>
        <w:rFonts w:asciiTheme="majorHAnsi" w:hAnsiTheme="majorHAnsi"/>
        <w:b/>
      </w:rPr>
      <w:t>0.8</w:t>
    </w:r>
    <w:r>
      <w:rPr>
        <w:rFonts w:asciiTheme="majorHAnsi" w:hAnsiTheme="majorHAnsi"/>
        <w:b/>
      </w:rPr>
      <w:t>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3E561B" w:rsidRPr="003E561B">
      <w:fldChar w:fldCharType="begin"/>
    </w:r>
    <w:r w:rsidR="00953C99">
      <w:instrText xml:space="preserve"> PAGE   \* MERGEFORMAT </w:instrText>
    </w:r>
    <w:r w:rsidR="003E561B" w:rsidRPr="003E561B">
      <w:fldChar w:fldCharType="separate"/>
    </w:r>
    <w:r w:rsidR="00624C4C" w:rsidRPr="00624C4C">
      <w:rPr>
        <w:rFonts w:asciiTheme="majorHAnsi" w:hAnsiTheme="majorHAnsi"/>
        <w:noProof/>
      </w:rPr>
      <w:t>2</w:t>
    </w:r>
    <w:r w:rsidR="003E561B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874E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Version Number </w:t>
    </w:r>
    <w:r w:rsidR="00E06098">
      <w:rPr>
        <w:rFonts w:asciiTheme="majorHAnsi" w:hAnsiTheme="majorHAnsi"/>
      </w:rPr>
      <w:t>0.81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3E561B" w:rsidRPr="003E561B">
      <w:fldChar w:fldCharType="begin"/>
    </w:r>
    <w:r w:rsidR="00953C99">
      <w:instrText xml:space="preserve"> PAGE   \* MERGEFORMAT </w:instrText>
    </w:r>
    <w:r w:rsidR="003E561B" w:rsidRPr="003E561B">
      <w:fldChar w:fldCharType="separate"/>
    </w:r>
    <w:r w:rsidR="00624C4C" w:rsidRPr="00624C4C">
      <w:rPr>
        <w:rFonts w:asciiTheme="majorHAnsi" w:hAnsiTheme="majorHAnsi"/>
        <w:noProof/>
      </w:rPr>
      <w:t>3</w:t>
    </w:r>
    <w:r w:rsidR="003E561B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A28" w:rsidRDefault="00B15A28" w:rsidP="00C152DC">
      <w:pPr>
        <w:spacing w:after="0" w:line="240" w:lineRule="auto"/>
      </w:pPr>
      <w:r>
        <w:separator/>
      </w:r>
    </w:p>
  </w:footnote>
  <w:footnote w:type="continuationSeparator" w:id="0">
    <w:p w:rsidR="00B15A28" w:rsidRDefault="00B15A28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3E561B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F401B">
                <w:rPr>
                  <w:b/>
                  <w:bCs/>
                  <w:caps/>
                  <w:sz w:val="24"/>
                  <w:szCs w:val="24"/>
                </w:rPr>
                <w:t>Survival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09-2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300BD8" w:rsidP="00300BD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</w:t>
              </w:r>
              <w:r w:rsidR="00041C8A">
                <w:rPr>
                  <w:color w:val="FFFFFF" w:themeColor="background1"/>
                  <w:lang w:val="en-US"/>
                </w:rPr>
                <w:t xml:space="preserve"> </w:t>
              </w:r>
              <w:r>
                <w:rPr>
                  <w:color w:val="FFFFFF" w:themeColor="background1"/>
                  <w:lang w:val="en-US"/>
                </w:rPr>
                <w:t>2</w:t>
              </w:r>
              <w:r w:rsidR="00041C8A">
                <w:rPr>
                  <w:color w:val="FFFFFF" w:themeColor="background1"/>
                  <w:lang w:val="en-US"/>
                </w:rPr>
                <w:t>6, 201</w:t>
              </w:r>
              <w:r>
                <w:rPr>
                  <w:color w:val="FFFFFF" w:themeColor="background1"/>
                  <w:lang w:val="en-US"/>
                </w:rPr>
                <w:t>4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4-09-2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300BD8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26,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3E561B" w:rsidP="00874E9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F401B">
                <w:rPr>
                  <w:b/>
                  <w:bCs/>
                  <w:caps/>
                  <w:sz w:val="24"/>
                  <w:szCs w:val="24"/>
                </w:rPr>
                <w:t>Survival</w:t>
              </w:r>
            </w:sdtContent>
          </w:sdt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D7C8F"/>
    <w:multiLevelType w:val="multilevel"/>
    <w:tmpl w:val="AB50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443209"/>
    <w:multiLevelType w:val="hybridMultilevel"/>
    <w:tmpl w:val="78AE1B2C"/>
    <w:lvl w:ilvl="0" w:tplc="F80C80A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E96DB5"/>
    <w:multiLevelType w:val="hybridMultilevel"/>
    <w:tmpl w:val="6E86ADB4"/>
    <w:lvl w:ilvl="0" w:tplc="F5F2C912">
      <w:numFmt w:val="bullet"/>
      <w:lvlText w:val="-"/>
      <w:lvlJc w:val="left"/>
      <w:pPr>
        <w:ind w:left="111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734F7A40"/>
    <w:multiLevelType w:val="multilevel"/>
    <w:tmpl w:val="9BC2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953582"/>
    <w:multiLevelType w:val="multilevel"/>
    <w:tmpl w:val="E880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41C8A"/>
    <w:rsid w:val="00080D8D"/>
    <w:rsid w:val="000F401B"/>
    <w:rsid w:val="00300BD8"/>
    <w:rsid w:val="003E1D34"/>
    <w:rsid w:val="003E1D56"/>
    <w:rsid w:val="003E561B"/>
    <w:rsid w:val="00420F46"/>
    <w:rsid w:val="004E29BF"/>
    <w:rsid w:val="0052734F"/>
    <w:rsid w:val="005B41D2"/>
    <w:rsid w:val="005C2F0F"/>
    <w:rsid w:val="00624C4C"/>
    <w:rsid w:val="00686D09"/>
    <w:rsid w:val="00691022"/>
    <w:rsid w:val="00744BAC"/>
    <w:rsid w:val="007D2A8E"/>
    <w:rsid w:val="007E6F2F"/>
    <w:rsid w:val="00874E9E"/>
    <w:rsid w:val="008C6B2D"/>
    <w:rsid w:val="008E601F"/>
    <w:rsid w:val="008F3C94"/>
    <w:rsid w:val="00953C99"/>
    <w:rsid w:val="00996533"/>
    <w:rsid w:val="009A4D42"/>
    <w:rsid w:val="009F6693"/>
    <w:rsid w:val="00AA765B"/>
    <w:rsid w:val="00AC421F"/>
    <w:rsid w:val="00AD223E"/>
    <w:rsid w:val="00B15A28"/>
    <w:rsid w:val="00B96E63"/>
    <w:rsid w:val="00BF4089"/>
    <w:rsid w:val="00C152DC"/>
    <w:rsid w:val="00D668E0"/>
    <w:rsid w:val="00D82416"/>
    <w:rsid w:val="00E06098"/>
    <w:rsid w:val="00E07033"/>
    <w:rsid w:val="00EB6F93"/>
    <w:rsid w:val="00EF02F4"/>
    <w:rsid w:val="00F35C9E"/>
    <w:rsid w:val="00F3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paragraph" w:customStyle="1" w:styleId="commit-title">
    <w:name w:val="commit-title"/>
    <w:basedOn w:val="Normal"/>
    <w:rsid w:val="0087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874E9E"/>
    <w:rPr>
      <w:color w:val="0000FF"/>
      <w:u w:val="single"/>
    </w:rPr>
  </w:style>
  <w:style w:type="table" w:styleId="TableGrid">
    <w:name w:val="Table Grid"/>
    <w:basedOn w:val="TableNormal"/>
    <w:uiPriority w:val="59"/>
    <w:rsid w:val="004E2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kevpolson/Survival-Assignment1/commit/2214c2c87ee788a4459a379f9c67fe9fb1a6b769" TargetMode="External"/><Relationship Id="rId18" Type="http://schemas.openxmlformats.org/officeDocument/2006/relationships/hyperlink" Target="https://github.com/kevpolson/Survival-Assignment1/commit/1145f0e246dadac118243429764780cfa8b52f7d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kevpolson/Survival-Assignment1/commit/5ed5ca370f61a7cf4f3f8c028be12aa6e53f1f89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kevpolson/Survival-Assignment1/commit/adc3b6e117df4e0844f3b5fab698d383129338a4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evpolson/Survival-Assignment1/commit/b6e72b8b39f69ed3c4f4b1e40f9df5f723b25ae2" TargetMode="External"/><Relationship Id="rId20" Type="http://schemas.openxmlformats.org/officeDocument/2006/relationships/hyperlink" Target="https://github.com/kevpolson/Survival-Assignment1/commit/abb6163b37cedbad407567a7a10a589f3d1c760b" TargetMode="Externa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kevpolson/Survival-Assignment1/commit/9d1f93bea0ea6a9da152283db94e1985e8d2a30b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github.com/kevpolson/Survival-Assignment1/commit/ad9f44824c912f72c2763a1cc29a909f3a32188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kevpolson/Survival-Assignment1/commit/d8c8ce200adef3c24095abad476672f0714dc919" TargetMode="External"/><Relationship Id="rId22" Type="http://schemas.openxmlformats.org/officeDocument/2006/relationships/image" Target="media/image2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D478943C-A9DD-45E7-8884-28B6ABE0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Nostalgic Games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</dc:title>
  <dc:subject>Development Guide</dc:subject>
  <dc:creator>Kevin Polson - 300661837</dc:creator>
  <cp:lastModifiedBy>Kevin Polson</cp:lastModifiedBy>
  <cp:revision>3</cp:revision>
  <dcterms:created xsi:type="dcterms:W3CDTF">2014-09-26T16:05:00Z</dcterms:created>
  <dcterms:modified xsi:type="dcterms:W3CDTF">2014-09-26T16:05:00Z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